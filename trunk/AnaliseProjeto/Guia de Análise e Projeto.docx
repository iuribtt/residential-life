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E8" w:rsidRDefault="00B9385C">
      <w:pPr>
        <w:pStyle w:val="Ttulo"/>
        <w:jc w:val="right"/>
        <w:rPr>
          <w:lang w:val="pt-BR"/>
        </w:rPr>
      </w:pPr>
      <w:r>
        <w:rPr>
          <w:lang w:val="pt-BR"/>
        </w:rPr>
        <w:t>Dantas Tour System - DTS</w:t>
      </w:r>
    </w:p>
    <w:p w:rsidR="00A879E8" w:rsidRDefault="00722D62">
      <w:pPr>
        <w:pStyle w:val="Ttulo"/>
        <w:jc w:val="right"/>
        <w:rPr>
          <w:lang w:val="pt-BR"/>
        </w:rPr>
      </w:pPr>
      <w:r w:rsidRPr="009F53C2">
        <w:rPr>
          <w:lang w:val="pt-BR"/>
        </w:rPr>
        <w:t>Guia de análise e projeto</w:t>
      </w:r>
    </w:p>
    <w:p w:rsidR="00A879E8" w:rsidRDefault="00A879E8">
      <w:pPr>
        <w:pStyle w:val="Ttulo"/>
        <w:jc w:val="right"/>
        <w:rPr>
          <w:lang w:val="pt-BR"/>
        </w:rPr>
      </w:pPr>
    </w:p>
    <w:p w:rsidR="00A879E8" w:rsidRDefault="00745B5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9812E2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9812E2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:rsidR="00A879E8" w:rsidRDefault="00A879E8" w:rsidP="00B9385C">
      <w:pPr>
        <w:pStyle w:val="InfoBlue"/>
      </w:pPr>
    </w:p>
    <w:p w:rsidR="00A879E8" w:rsidRDefault="00A879E8" w:rsidP="00B9385C">
      <w:pPr>
        <w:pStyle w:val="InfoBlue"/>
      </w:pPr>
    </w:p>
    <w:p w:rsidR="00A879E8" w:rsidRDefault="00A879E8">
      <w:pPr>
        <w:pStyle w:val="Ttulo"/>
        <w:rPr>
          <w:sz w:val="28"/>
          <w:szCs w:val="28"/>
          <w:lang w:val="pt-BR"/>
        </w:rPr>
      </w:pPr>
    </w:p>
    <w:p w:rsidR="00A879E8" w:rsidRDefault="00A879E8">
      <w:pPr>
        <w:rPr>
          <w:lang w:val="pt-BR"/>
        </w:rPr>
        <w:sectPr w:rsidR="00A879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9F53C2" w:rsidRPr="004C65BD" w:rsidRDefault="002E4019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21330753" w:history="1">
        <w:r w:rsidR="009F53C2" w:rsidRPr="004C6B91">
          <w:rPr>
            <w:rStyle w:val="Hyperlink"/>
            <w:noProof/>
            <w:lang w:val="pt-BR"/>
          </w:rPr>
          <w:t>Introdução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_Toc321330753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CC0B5B">
      <w:pPr>
        <w:pStyle w:val="Sumrio1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4C6B91">
          <w:rPr>
            <w:rStyle w:val="Hyperlink"/>
            <w:noProof/>
            <w:lang w:val="pt-BR"/>
          </w:rPr>
          <w:t>Mapeamento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_Toc321330754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CC0B5B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4C6B91">
          <w:rPr>
            <w:rStyle w:val="Hyperlink"/>
            <w:noProof/>
            <w:lang w:val="pt-BR"/>
          </w:rPr>
          <w:t>Classe de fronteira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_Toc321330755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CC0B5B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4C6B91">
          <w:rPr>
            <w:rStyle w:val="Hyperlink"/>
            <w:noProof/>
            <w:lang w:val="pt-BR"/>
          </w:rPr>
          <w:t>Classes do tipo Entity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_Toc321330756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9F53C2" w:rsidRPr="004C65BD" w:rsidRDefault="00CC0B5B">
      <w:pPr>
        <w:pStyle w:val="Sumrio2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4C6B91">
          <w:rPr>
            <w:rStyle w:val="Hyperlink"/>
            <w:noProof/>
            <w:lang w:val="pt-BR"/>
          </w:rPr>
          <w:t>Classe do tipo EntityCollection</w:t>
        </w:r>
        <w:r w:rsidR="009F53C2">
          <w:rPr>
            <w:noProof/>
            <w:webHidden/>
          </w:rPr>
          <w:tab/>
        </w:r>
        <w:r w:rsidR="009F53C2">
          <w:rPr>
            <w:noProof/>
            <w:webHidden/>
          </w:rPr>
          <w:fldChar w:fldCharType="begin"/>
        </w:r>
        <w:r w:rsidR="009F53C2">
          <w:rPr>
            <w:noProof/>
            <w:webHidden/>
          </w:rPr>
          <w:instrText xml:space="preserve"> PAGEREF _Toc321330757 \h </w:instrText>
        </w:r>
        <w:r w:rsidR="009F53C2">
          <w:rPr>
            <w:noProof/>
            <w:webHidden/>
          </w:rPr>
        </w:r>
        <w:r w:rsidR="009F53C2">
          <w:rPr>
            <w:noProof/>
            <w:webHidden/>
          </w:rPr>
          <w:fldChar w:fldCharType="separate"/>
        </w:r>
        <w:r w:rsidR="009F53C2">
          <w:rPr>
            <w:noProof/>
            <w:webHidden/>
          </w:rPr>
          <w:t>4</w:t>
        </w:r>
        <w:r w:rsidR="009F53C2">
          <w:rPr>
            <w:noProof/>
            <w:webHidden/>
          </w:rPr>
          <w:fldChar w:fldCharType="end"/>
        </w:r>
      </w:hyperlink>
    </w:p>
    <w:p w:rsidR="00D311A4" w:rsidRDefault="002E4019">
      <w:pPr>
        <w:rPr>
          <w:lang w:val="pt-BR"/>
        </w:rPr>
      </w:pPr>
      <w:r>
        <w:rPr>
          <w:lang w:val="pt-BR"/>
        </w:rPr>
        <w:fldChar w:fldCharType="end"/>
      </w:r>
    </w:p>
    <w:p w:rsidR="00A879E8" w:rsidRDefault="00745B57">
      <w:pPr>
        <w:pStyle w:val="Ttulo"/>
        <w:rPr>
          <w:lang w:val="pt-BR"/>
        </w:rPr>
      </w:pPr>
      <w:r>
        <w:rPr>
          <w:lang w:val="pt-BR"/>
        </w:rPr>
        <w:br w:type="page"/>
      </w:r>
      <w:r w:rsidR="004C65BD">
        <w:lastRenderedPageBreak/>
        <w:fldChar w:fldCharType="begin"/>
      </w:r>
      <w:r w:rsidR="004C65BD" w:rsidRPr="00F00C49">
        <w:rPr>
          <w:lang w:val="pt-BR"/>
        </w:rPr>
        <w:instrText xml:space="preserve"> TITLE  \* MERGEFORMAT </w:instrText>
      </w:r>
      <w:r w:rsidR="004C65BD">
        <w:fldChar w:fldCharType="separate"/>
      </w:r>
      <w:r w:rsidR="003E13DD">
        <w:rPr>
          <w:lang w:val="pt-BR"/>
        </w:rPr>
        <w:t>Documento de Arquitetura de Software</w:t>
      </w:r>
      <w:r w:rsidR="004C65BD"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A879E8" w:rsidRDefault="00745B57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8206175"/>
      <w:bookmarkStart w:id="2" w:name="_Toc321330753"/>
      <w:r>
        <w:rPr>
          <w:lang w:val="pt-BR"/>
        </w:rPr>
        <w:t>Introdução</w:t>
      </w:r>
      <w:bookmarkEnd w:id="0"/>
      <w:bookmarkEnd w:id="1"/>
      <w:bookmarkEnd w:id="2"/>
    </w:p>
    <w:p w:rsidR="00F00C49" w:rsidRPr="00F00C49" w:rsidRDefault="00F00C49" w:rsidP="00F00C49">
      <w:pPr>
        <w:rPr>
          <w:lang w:val="pt-BR"/>
        </w:rPr>
      </w:pPr>
    </w:p>
    <w:p w:rsidR="00B9385C" w:rsidRDefault="00B9385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3" w:name="_Toc456598587"/>
      <w:bookmarkStart w:id="4" w:name="_Toc18206176"/>
      <w:r w:rsidRPr="00B9385C">
        <w:rPr>
          <w:color w:val="000000"/>
          <w:sz w:val="20"/>
          <w:szCs w:val="20"/>
        </w:rPr>
        <w:t xml:space="preserve">Esse documento </w:t>
      </w:r>
      <w:r w:rsidR="00722D62">
        <w:rPr>
          <w:color w:val="000000"/>
          <w:sz w:val="20"/>
          <w:szCs w:val="20"/>
        </w:rPr>
        <w:t>tem como objetivo descrever a visão de implementação do software Dantas Tour System e mostrar como foi feito o mapeamento das classes de análise para as classes de projeto</w:t>
      </w:r>
      <w:r w:rsidRPr="00B9385C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Ttulo1"/>
        <w:ind w:left="360" w:hanging="360"/>
        <w:rPr>
          <w:lang w:val="pt-BR"/>
        </w:rPr>
      </w:pPr>
      <w:bookmarkStart w:id="5" w:name="_Toc321330754"/>
    </w:p>
    <w:p w:rsidR="00722D62" w:rsidRDefault="00722D62" w:rsidP="00722D62">
      <w:pPr>
        <w:pStyle w:val="Ttulo1"/>
        <w:ind w:left="360" w:hanging="360"/>
        <w:rPr>
          <w:lang w:val="pt-BR"/>
        </w:rPr>
      </w:pPr>
      <w:r>
        <w:rPr>
          <w:lang w:val="pt-BR"/>
        </w:rPr>
        <w:t>Mapeamento</w:t>
      </w:r>
      <w:bookmarkEnd w:id="5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722D62" w:rsidP="00722D62">
      <w:pPr>
        <w:pStyle w:val="Ttulo2"/>
        <w:rPr>
          <w:lang w:val="pt-BR"/>
        </w:rPr>
      </w:pPr>
      <w:bookmarkStart w:id="6" w:name="_Toc321330755"/>
      <w:r>
        <w:rPr>
          <w:lang w:val="pt-BR"/>
        </w:rPr>
        <w:t>Classe de fronteira</w:t>
      </w:r>
      <w:bookmarkEnd w:id="6"/>
    </w:p>
    <w:p w:rsidR="00F00C49" w:rsidRDefault="00F00C49" w:rsidP="00F00C49">
      <w:pPr>
        <w:rPr>
          <w:lang w:val="pt-BR"/>
        </w:rPr>
      </w:pPr>
    </w:p>
    <w:p w:rsidR="00F00C49" w:rsidRPr="00F00C49" w:rsidRDefault="00F00C49" w:rsidP="00F00C49">
      <w:pPr>
        <w:rPr>
          <w:lang w:val="pt-BR"/>
        </w:rPr>
      </w:pPr>
    </w:p>
    <w:p w:rsidR="00722D62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de fronteira encontrada é criado um pacote dentro do pacote View nomeado de acordo com o nome da classe de fronteira</w:t>
      </w:r>
      <w:r w:rsidR="00822F83">
        <w:rPr>
          <w:color w:val="000000"/>
          <w:sz w:val="20"/>
          <w:szCs w:val="20"/>
        </w:rPr>
        <w:t xml:space="preserve"> eliminando a parte “TelaManter”caso exista</w:t>
      </w:r>
      <w:r>
        <w:rPr>
          <w:color w:val="000000"/>
          <w:sz w:val="20"/>
          <w:szCs w:val="20"/>
        </w:rPr>
        <w:t xml:space="preserve">. Dentro desse pacote </w:t>
      </w:r>
      <w:r w:rsidR="009F42B2">
        <w:rPr>
          <w:color w:val="000000"/>
          <w:sz w:val="20"/>
          <w:szCs w:val="20"/>
        </w:rPr>
        <w:t xml:space="preserve">são criados </w:t>
      </w:r>
      <w:r w:rsidR="006E0FB1">
        <w:rPr>
          <w:color w:val="000000"/>
          <w:sz w:val="20"/>
          <w:szCs w:val="20"/>
        </w:rPr>
        <w:t>quatro</w:t>
      </w:r>
      <w:r w:rsidR="009F42B2">
        <w:rPr>
          <w:color w:val="000000"/>
          <w:sz w:val="20"/>
          <w:szCs w:val="20"/>
        </w:rPr>
        <w:t xml:space="preserve"> arquivos no formato .</w:t>
      </w:r>
      <w:r>
        <w:rPr>
          <w:color w:val="000000"/>
          <w:sz w:val="20"/>
          <w:szCs w:val="20"/>
        </w:rPr>
        <w:t>aspx</w:t>
      </w:r>
      <w:r w:rsidR="009F42B2">
        <w:rPr>
          <w:color w:val="000000"/>
          <w:sz w:val="20"/>
          <w:szCs w:val="20"/>
        </w:rPr>
        <w:t>, os quais são nomeados de: List.aspx, Create.aspx, Edit.aspx e Delete.aspx</w:t>
      </w:r>
      <w:r w:rsidR="00822F83">
        <w:rPr>
          <w:color w:val="000000"/>
          <w:sz w:val="20"/>
          <w:szCs w:val="20"/>
        </w:rPr>
        <w:t>.</w:t>
      </w:r>
    </w:p>
    <w:p w:rsidR="00F00C49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F00C49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Default="00CC0B5B" w:rsidP="009F42B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24.5pt;margin-top:43.95pt;width:77.9pt;height:55.65pt;flip:y;z-index:2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3" type="#_x0000_t32" style="position:absolute;left:0;text-align:left;margin-left:224.5pt;margin-top:99.6pt;width:81.15pt;height:13.75pt;flip:y;z-index:3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4" type="#_x0000_t32" style="position:absolute;left:0;text-align:left;margin-left:219.95pt;margin-top:150.6pt;width:85.7pt;height:8.6pt;z-index:4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5" type="#_x0000_t32" style="position:absolute;left:0;text-align:left;margin-left:219.95pt;margin-top:174.2pt;width:1in;height:35.35pt;z-index:5" o:connectortype="straight">
            <v:stroke endarrow="block"/>
          </v:shape>
        </w:pict>
      </w:r>
      <w:r w:rsidR="009812E2">
        <w:rPr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pt;height:313.55pt">
            <v:imagedata r:id="rId15" o:title="mapeamento classes de fronteira"/>
          </v:shape>
        </w:pict>
      </w:r>
    </w:p>
    <w:p w:rsidR="009F53C2" w:rsidRDefault="009F53C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</w:p>
    <w:p w:rsidR="00722D62" w:rsidRPr="00B9385C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1 – Mapeamento das classes de fronteira</w:t>
      </w:r>
    </w:p>
    <w:p w:rsidR="00F00C49" w:rsidRDefault="00F00C49" w:rsidP="00722D62">
      <w:pPr>
        <w:pStyle w:val="Ttulo2"/>
        <w:rPr>
          <w:lang w:val="pt-BR"/>
        </w:rPr>
      </w:pPr>
      <w:bookmarkStart w:id="7" w:name="_Toc321330756"/>
    </w:p>
    <w:p w:rsidR="00F00C49" w:rsidRPr="00F00C49" w:rsidRDefault="00F00C49" w:rsidP="00F00C49">
      <w:pPr>
        <w:rPr>
          <w:lang w:val="pt-BR"/>
        </w:rPr>
      </w:pPr>
    </w:p>
    <w:p w:rsidR="00722D62" w:rsidRDefault="00722D62" w:rsidP="00722D62">
      <w:pPr>
        <w:pStyle w:val="Ttulo2"/>
        <w:rPr>
          <w:lang w:val="pt-BR"/>
        </w:rPr>
      </w:pPr>
      <w:r>
        <w:rPr>
          <w:lang w:val="pt-BR"/>
        </w:rPr>
        <w:t>Classes</w:t>
      </w:r>
      <w:r w:rsidR="009F53C2">
        <w:rPr>
          <w:lang w:val="pt-BR"/>
        </w:rPr>
        <w:t xml:space="preserve"> de controle e</w:t>
      </w:r>
      <w:r>
        <w:rPr>
          <w:lang w:val="pt-BR"/>
        </w:rPr>
        <w:t xml:space="preserve"> do tipo Entity</w:t>
      </w:r>
      <w:bookmarkEnd w:id="7"/>
    </w:p>
    <w:p w:rsidR="00F00C49" w:rsidRPr="00F00C49" w:rsidRDefault="00F00C49" w:rsidP="00F00C49">
      <w:pPr>
        <w:rPr>
          <w:lang w:val="pt-BR"/>
        </w:rPr>
      </w:pPr>
    </w:p>
    <w:p w:rsidR="00822F83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do tipo Entity</w:t>
      </w:r>
      <w:r w:rsidR="009F53C2">
        <w:rPr>
          <w:color w:val="000000"/>
          <w:sz w:val="20"/>
          <w:szCs w:val="20"/>
        </w:rPr>
        <w:t xml:space="preserve"> e de controle</w:t>
      </w:r>
      <w:r>
        <w:rPr>
          <w:color w:val="000000"/>
          <w:sz w:val="20"/>
          <w:szCs w:val="20"/>
        </w:rPr>
        <w:t xml:space="preserve"> encontrada é criada uma classe no formato.cs nomeado de acordo com o nome da classe de controle eliminando apenas o esteriótipo</w:t>
      </w:r>
      <w:r w:rsidR="00722D62" w:rsidRPr="00B9385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Depois disso a classe é armazenada no pacote Model.</w:t>
      </w:r>
      <w:r w:rsidR="009F53C2">
        <w:rPr>
          <w:color w:val="000000"/>
          <w:sz w:val="20"/>
          <w:szCs w:val="20"/>
        </w:rPr>
        <w:t xml:space="preserve"> </w:t>
      </w:r>
    </w:p>
    <w:p w:rsidR="00822F83" w:rsidRDefault="00CC0B5B" w:rsidP="006E0FB1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 id="_x0000_s1047" type="#_x0000_t32" style="position:absolute;left:0;text-align:left;margin-left:184.6pt;margin-top:139.75pt;width:96.2pt;height:45.8pt;flip:y;z-index:7" o:connectortype="straight">
            <v:stroke endarrow="block"/>
          </v:shape>
        </w:pict>
      </w:r>
      <w:r>
        <w:rPr>
          <w:noProof/>
          <w:color w:val="000000"/>
          <w:sz w:val="20"/>
          <w:szCs w:val="20"/>
        </w:rPr>
        <w:pict>
          <v:shape id="_x0000_s1046" type="#_x0000_t32" style="position:absolute;left:0;text-align:left;margin-left:3in;margin-top:68.4pt;width:64.8pt;height:59.55pt;z-index:6" o:connectortype="straight">
            <v:stroke endarrow="block"/>
          </v:shape>
        </w:pict>
      </w:r>
      <w:r w:rsidR="009812E2">
        <w:rPr>
          <w:color w:val="000000"/>
          <w:sz w:val="20"/>
          <w:szCs w:val="20"/>
        </w:rPr>
        <w:pict>
          <v:shape id="_x0000_i1026" type="#_x0000_t75" style="width:399.95pt;height:266.4pt">
            <v:imagedata r:id="rId16" o:title="mapeamento classes de controle"/>
          </v:shape>
        </w:pict>
      </w:r>
    </w:p>
    <w:p w:rsidR="00822F83" w:rsidRPr="00B9385C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</w:t>
      </w:r>
      <w:r w:rsidR="009F53C2">
        <w:rPr>
          <w:color w:val="000000"/>
          <w:sz w:val="20"/>
          <w:szCs w:val="20"/>
        </w:rPr>
        <w:t xml:space="preserve"> 2</w:t>
      </w:r>
      <w:r>
        <w:rPr>
          <w:color w:val="000000"/>
          <w:sz w:val="20"/>
          <w:szCs w:val="20"/>
        </w:rPr>
        <w:t xml:space="preserve"> – Mapeamento das classes do tipo Entity</w:t>
      </w:r>
    </w:p>
    <w:p w:rsidR="00F00C49" w:rsidRDefault="00F00C49" w:rsidP="00722D62">
      <w:pPr>
        <w:pStyle w:val="Ttulo2"/>
        <w:rPr>
          <w:lang w:val="pt-BR"/>
        </w:rPr>
      </w:pPr>
      <w:bookmarkStart w:id="8" w:name="_Toc321330757"/>
    </w:p>
    <w:p w:rsidR="00F00C49" w:rsidRDefault="00F00C49" w:rsidP="00722D62">
      <w:pPr>
        <w:pStyle w:val="Ttulo2"/>
        <w:rPr>
          <w:lang w:val="pt-BR"/>
        </w:rPr>
      </w:pPr>
    </w:p>
    <w:p w:rsidR="00722D62" w:rsidRDefault="00722D62" w:rsidP="00722D62">
      <w:pPr>
        <w:pStyle w:val="Ttulo2"/>
        <w:rPr>
          <w:lang w:val="pt-BR"/>
        </w:rPr>
      </w:pPr>
      <w:r>
        <w:rPr>
          <w:lang w:val="pt-BR"/>
        </w:rPr>
        <w:t>Classe do tipo EntityCollection</w:t>
      </w:r>
      <w:bookmarkEnd w:id="8"/>
    </w:p>
    <w:p w:rsidR="00F00C49" w:rsidRPr="00F00C49" w:rsidRDefault="00F00C49" w:rsidP="00F00C49">
      <w:pPr>
        <w:rPr>
          <w:lang w:val="pt-BR"/>
        </w:rPr>
      </w:pPr>
    </w:p>
    <w:p w:rsidR="00722D62" w:rsidRPr="00B9385C" w:rsidRDefault="00822F83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cada classe do tipo EntityCollection encontrada é criada uma subclasse dentro da classe de Model a qual está associada</w:t>
      </w:r>
      <w:r w:rsidR="00722D62" w:rsidRPr="00B9385C">
        <w:rPr>
          <w:color w:val="000000"/>
          <w:sz w:val="20"/>
          <w:szCs w:val="20"/>
        </w:rPr>
        <w:t>.</w:t>
      </w:r>
      <w:r w:rsidR="006E0FB1">
        <w:rPr>
          <w:color w:val="000000"/>
          <w:sz w:val="20"/>
          <w:szCs w:val="20"/>
        </w:rPr>
        <w:t xml:space="preserve"> Ela é nomeada</w:t>
      </w:r>
      <w:r>
        <w:rPr>
          <w:color w:val="000000"/>
          <w:sz w:val="20"/>
          <w:szCs w:val="20"/>
        </w:rPr>
        <w:t xml:space="preserve"> de acordo com o nome da classe de análise</w:t>
      </w:r>
      <w:r w:rsidR="00382DCB">
        <w:rPr>
          <w:color w:val="000000"/>
          <w:sz w:val="20"/>
          <w:szCs w:val="20"/>
        </w:rPr>
        <w:t xml:space="preserve"> eliminando a parte “Cadastro” caso exista e acrescentando</w:t>
      </w:r>
      <w:r>
        <w:rPr>
          <w:color w:val="000000"/>
          <w:sz w:val="20"/>
          <w:szCs w:val="20"/>
        </w:rPr>
        <w:t xml:space="preserve"> </w:t>
      </w:r>
      <w:r w:rsidR="00382DCB"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DBContext</w:t>
      </w:r>
      <w:r w:rsidR="00382DCB">
        <w:rPr>
          <w:color w:val="000000"/>
          <w:sz w:val="20"/>
          <w:szCs w:val="20"/>
        </w:rPr>
        <w:t>”. Essa classe herdará da classe DBContext;</w:t>
      </w:r>
    </w:p>
    <w:p w:rsidR="00382DCB" w:rsidRDefault="00CC0B5B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232.35pt;margin-top:46.5pt;width:71.35pt;height:23.55pt;z-index:1"/>
        </w:pict>
      </w:r>
      <w:r w:rsidR="009812E2">
        <w:rPr>
          <w:color w:val="000000"/>
          <w:sz w:val="20"/>
          <w:szCs w:val="20"/>
        </w:rPr>
        <w:pict>
          <v:shape id="_x0000_i1027" type="#_x0000_t75" style="width:473.9pt;height:125.65pt">
            <v:imagedata r:id="rId17" o:title="entitycollection"/>
          </v:shape>
        </w:pict>
      </w:r>
    </w:p>
    <w:p w:rsidR="00382DCB" w:rsidRPr="00B9385C" w:rsidRDefault="009F53C2" w:rsidP="00382DCB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3</w:t>
      </w:r>
      <w:r w:rsidR="00382DCB">
        <w:rPr>
          <w:color w:val="000000"/>
          <w:sz w:val="20"/>
          <w:szCs w:val="20"/>
        </w:rPr>
        <w:t xml:space="preserve"> – Mapeamento das classes do tipo EntityCollection</w:t>
      </w:r>
      <w:bookmarkEnd w:id="3"/>
      <w:bookmarkEnd w:id="4"/>
    </w:p>
    <w:sectPr w:rsidR="00382DCB" w:rsidRPr="00B9385C" w:rsidSect="00A879E8">
      <w:headerReference w:type="default" r:id="rId18"/>
      <w:footerReference w:type="default" r:id="rId1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B5B" w:rsidRDefault="00CC0B5B">
      <w:pPr>
        <w:spacing w:line="240" w:lineRule="auto"/>
      </w:pPr>
      <w:r>
        <w:separator/>
      </w:r>
    </w:p>
  </w:endnote>
  <w:endnote w:type="continuationSeparator" w:id="0">
    <w:p w:rsidR="00CC0B5B" w:rsidRDefault="00CC0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E2" w:rsidRDefault="009812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E2" w:rsidRDefault="009812E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E2" w:rsidRDefault="009812E2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9812E2">
            <w:rPr>
              <w:noProof/>
            </w:rPr>
            <w:t>2012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9812E2">
            <w:rPr>
              <w:rStyle w:val="Nmerodepgina"/>
              <w:noProof/>
              <w:lang w:val="pt-BR"/>
            </w:rPr>
            <w:t>2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fldSimple w:instr=" NUMPAGES  \* MERGEFORMAT ">
            <w:r w:rsidR="009812E2" w:rsidRPr="009812E2">
              <w:rPr>
                <w:rStyle w:val="Nmerodepgina"/>
                <w:noProof/>
              </w:rPr>
              <w:t>4</w:t>
            </w:r>
          </w:fldSimple>
        </w:p>
      </w:tc>
    </w:tr>
  </w:tbl>
  <w:p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B5B" w:rsidRDefault="00CC0B5B">
      <w:pPr>
        <w:spacing w:line="240" w:lineRule="auto"/>
      </w:pPr>
      <w:r>
        <w:separator/>
      </w:r>
    </w:p>
  </w:footnote>
  <w:footnote w:type="continuationSeparator" w:id="0">
    <w:p w:rsidR="00CC0B5B" w:rsidRDefault="00CC0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E2" w:rsidRDefault="009812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9E8" w:rsidRDefault="00A879E8">
    <w:pPr>
      <w:rPr>
        <w:sz w:val="24"/>
        <w:szCs w:val="24"/>
      </w:rPr>
    </w:pPr>
  </w:p>
  <w:p w:rsidR="00A879E8" w:rsidRDefault="00A879E8">
    <w:pPr>
      <w:pBdr>
        <w:top w:val="single" w:sz="6" w:space="1" w:color="auto"/>
      </w:pBdr>
      <w:rPr>
        <w:sz w:val="24"/>
        <w:szCs w:val="24"/>
      </w:rPr>
    </w:pPr>
  </w:p>
  <w:p w:rsidR="00A879E8" w:rsidRDefault="00B9385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2</w:t>
    </w:r>
  </w:p>
  <w:p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:rsidR="00A879E8" w:rsidRDefault="00A879E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2E2" w:rsidRDefault="009812E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B9385C">
          <w:r>
            <w:t>Dantas Tour System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9812E2">
            <w:t>2.1</w:t>
          </w:r>
        </w:p>
      </w:tc>
    </w:tr>
    <w:tr w:rsidR="00A879E8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Pr="00722D62" w:rsidRDefault="00722D62">
          <w:pPr>
            <w:rPr>
              <w:lang w:val="pt-BR"/>
            </w:rPr>
          </w:pPr>
          <w:r w:rsidRPr="00722D62">
            <w:rPr>
              <w:lang w:val="pt-BR"/>
            </w:rPr>
            <w:t>Guia de análise e projeto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879E8" w:rsidRDefault="00745B57" w:rsidP="009812E2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9812E2">
            <w:rPr>
              <w:lang w:val="pt-BR"/>
            </w:rPr>
            <w:t>04</w:t>
          </w:r>
          <w:r w:rsidR="00B9385C">
            <w:rPr>
              <w:lang w:val="pt-BR"/>
            </w:rPr>
            <w:t>/</w:t>
          </w:r>
          <w:r w:rsidR="009812E2">
            <w:rPr>
              <w:lang w:val="pt-BR"/>
            </w:rPr>
            <w:t>04</w:t>
          </w:r>
          <w:bookmarkStart w:id="9" w:name="_GoBack"/>
          <w:bookmarkEnd w:id="9"/>
          <w:r w:rsidR="00B9385C">
            <w:rPr>
              <w:lang w:val="pt-BR"/>
            </w:rPr>
            <w:t>/2012</w:t>
          </w:r>
        </w:p>
      </w:tc>
    </w:tr>
  </w:tbl>
  <w:p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385C"/>
    <w:rsid w:val="00083A85"/>
    <w:rsid w:val="002E4019"/>
    <w:rsid w:val="00362FB9"/>
    <w:rsid w:val="00382DCB"/>
    <w:rsid w:val="003E13DD"/>
    <w:rsid w:val="003E550A"/>
    <w:rsid w:val="004C65BD"/>
    <w:rsid w:val="006E0FB1"/>
    <w:rsid w:val="00722D62"/>
    <w:rsid w:val="00745B57"/>
    <w:rsid w:val="00822F83"/>
    <w:rsid w:val="008F7AD2"/>
    <w:rsid w:val="009812E2"/>
    <w:rsid w:val="009D68E8"/>
    <w:rsid w:val="009F42B2"/>
    <w:rsid w:val="009F53C2"/>
    <w:rsid w:val="009F7E90"/>
    <w:rsid w:val="00A879E8"/>
    <w:rsid w:val="00AA25F3"/>
    <w:rsid w:val="00B9385C"/>
    <w:rsid w:val="00CC0B5B"/>
    <w:rsid w:val="00D311A4"/>
    <w:rsid w:val="00EA423C"/>
    <w:rsid w:val="00EF28B2"/>
    <w:rsid w:val="00F00C49"/>
    <w:rsid w:val="00F0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42"/>
        <o:r id="V:Rule4" type="connector" idref="#_x0000_s1047"/>
        <o:r id="V:Rule5" type="connector" idref="#_x0000_s1044"/>
        <o:r id="V:Rule6" type="connector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9F4F7-5AD2-4014-A31D-233302772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116</TotalTime>
  <Pages>4</Pages>
  <Words>302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lfeistauer</cp:lastModifiedBy>
  <cp:revision>11</cp:revision>
  <dcterms:created xsi:type="dcterms:W3CDTF">2012-04-01T11:35:00Z</dcterms:created>
  <dcterms:modified xsi:type="dcterms:W3CDTF">2012-04-05T00:20:00Z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